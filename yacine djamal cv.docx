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155"/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55343084" w14:textId="77777777" w:rsidTr="00894330">
        <w:trPr>
          <w:trHeight w:val="4410"/>
        </w:trPr>
        <w:tc>
          <w:tcPr>
            <w:tcW w:w="3600" w:type="dxa"/>
            <w:vAlign w:val="bottom"/>
          </w:tcPr>
          <w:p w14:paraId="27422638" w14:textId="1B02A69B" w:rsidR="001B2ABD" w:rsidRPr="00DA230E" w:rsidRDefault="000D55FC" w:rsidP="00894330">
            <w:pPr>
              <w:tabs>
                <w:tab w:val="left" w:pos="990"/>
              </w:tabs>
              <w:spacing w:line="276" w:lineRule="auto"/>
              <w:jc w:val="center"/>
              <w:rPr>
                <w:lang w:val="en-GB"/>
              </w:rPr>
            </w:pPr>
            <w:r w:rsidRPr="000D55FC">
              <w:rPr>
                <w:noProof/>
                <w:lang w:val="en-GB"/>
              </w:rPr>
              <w:drawing>
                <wp:inline distT="0" distB="0" distL="0" distR="0" wp14:anchorId="769B3596" wp14:editId="3037A947">
                  <wp:extent cx="2139950" cy="2209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FC10C2F" w14:textId="77777777" w:rsidR="001B2ABD" w:rsidRPr="00DA230E" w:rsidRDefault="001B2ABD" w:rsidP="00894330">
            <w:pPr>
              <w:tabs>
                <w:tab w:val="left" w:pos="990"/>
              </w:tabs>
              <w:spacing w:line="276" w:lineRule="auto"/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1BFD38C0" w14:textId="50B4A97C" w:rsidR="001B2ABD" w:rsidRPr="00894330" w:rsidRDefault="00894330" w:rsidP="00894330">
            <w:pPr>
              <w:pStyle w:val="Title"/>
              <w:spacing w:line="276" w:lineRule="auto"/>
              <w:rPr>
                <w:sz w:val="48"/>
                <w:szCs w:val="48"/>
                <w:lang w:val="en-GB"/>
              </w:rPr>
            </w:pPr>
            <w:r w:rsidRPr="00894330">
              <w:rPr>
                <w:sz w:val="48"/>
                <w:szCs w:val="48"/>
                <w:lang w:val="en-GB"/>
              </w:rPr>
              <w:t>YACINE DJAMAL</w:t>
            </w:r>
          </w:p>
          <w:p w14:paraId="5C76D0C6" w14:textId="57DF31BC" w:rsidR="001B2ABD" w:rsidRPr="00DA230E" w:rsidRDefault="00894330" w:rsidP="00894330">
            <w:pPr>
              <w:pStyle w:val="Subtitle"/>
              <w:spacing w:line="276" w:lineRule="auto"/>
              <w:rPr>
                <w:lang w:val="en-GB"/>
              </w:rPr>
            </w:pPr>
            <w:r>
              <w:rPr>
                <w:spacing w:val="0"/>
                <w:w w:val="100"/>
                <w:lang w:val="en-GB"/>
              </w:rPr>
              <w:t xml:space="preserve">Engineer of computer science </w:t>
            </w:r>
          </w:p>
        </w:tc>
      </w:tr>
      <w:tr w:rsidR="001B2ABD" w:rsidRPr="00DA230E" w14:paraId="230ADE2F" w14:textId="77777777" w:rsidTr="00894330">
        <w:tc>
          <w:tcPr>
            <w:tcW w:w="3600" w:type="dxa"/>
          </w:tcPr>
          <w:sdt>
            <w:sdtPr>
              <w:rPr>
                <w:lang w:val="en-GB"/>
              </w:rPr>
              <w:id w:val="-1711873194"/>
              <w:placeholder>
                <w:docPart w:val="4D014BE2EB0B4BA4BF52AE9710812FCC"/>
              </w:placeholder>
              <w:temporary/>
              <w:showingPlcHdr/>
              <w15:appearance w15:val="hidden"/>
            </w:sdtPr>
            <w:sdtEndPr/>
            <w:sdtContent>
              <w:p w14:paraId="4E362A12" w14:textId="77777777" w:rsidR="001B2ABD" w:rsidRPr="00DA230E" w:rsidRDefault="00036450" w:rsidP="00894330">
                <w:pPr>
                  <w:pStyle w:val="Heading3"/>
                  <w:spacing w:line="276" w:lineRule="auto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Profile</w:t>
                </w:r>
              </w:p>
            </w:sdtContent>
          </w:sdt>
          <w:p w14:paraId="3CC825EE" w14:textId="4EB1A79C" w:rsidR="00894330" w:rsidRPr="00894330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I have a solid background in creating complex mobile applications for iPhone and Android.</w:t>
            </w:r>
          </w:p>
          <w:p w14:paraId="6563E470" w14:textId="77777777" w:rsidR="00894330" w:rsidRPr="00894330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I can work independently and respect a deadline.</w:t>
            </w:r>
          </w:p>
          <w:p w14:paraId="0EF8C085" w14:textId="1077E524" w:rsidR="00036450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I feel comfortable working with a good team of developers</w:t>
            </w:r>
          </w:p>
          <w:p w14:paraId="6435CBFF" w14:textId="77777777" w:rsidR="00894330" w:rsidRPr="00894330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Mobile marketing and advertising experience.</w:t>
            </w:r>
          </w:p>
          <w:p w14:paraId="7EDFD804" w14:textId="77777777" w:rsidR="00894330" w:rsidRPr="00894330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Mobile commerce.</w:t>
            </w:r>
          </w:p>
          <w:p w14:paraId="6C6EFE3F" w14:textId="77777777" w:rsidR="00894330" w:rsidRPr="00894330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Mobile Wallet.</w:t>
            </w:r>
          </w:p>
          <w:p w14:paraId="629E44E8" w14:textId="791CAD32" w:rsidR="00894330" w:rsidRPr="00DA230E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Mobile Banking and payments.</w:t>
            </w:r>
          </w:p>
          <w:p w14:paraId="77FE68D5" w14:textId="342CA3E3" w:rsidR="00036450" w:rsidRPr="00DA230E" w:rsidRDefault="00894330" w:rsidP="00894330">
            <w:pPr>
              <w:spacing w:line="276" w:lineRule="auto"/>
              <w:rPr>
                <w:lang w:val="en-GB"/>
              </w:rPr>
            </w:pPr>
            <w:r w:rsidRPr="00894330">
              <w:rPr>
                <w:lang w:val="en-GB"/>
              </w:rPr>
              <w:t>Developing Mobile application</w:t>
            </w:r>
            <w:r w:rsidR="00622B2E">
              <w:rPr>
                <w:lang w:val="en-GB"/>
              </w:rPr>
              <w:t xml:space="preserve"> with native language (swift &amp; </w:t>
            </w:r>
            <w:proofErr w:type="spellStart"/>
            <w:r w:rsidR="00622B2E">
              <w:rPr>
                <w:lang w:val="en-GB"/>
              </w:rPr>
              <w:t>kotlin</w:t>
            </w:r>
            <w:proofErr w:type="spellEnd"/>
            <w:r w:rsidR="00622B2E">
              <w:rPr>
                <w:lang w:val="en-GB"/>
              </w:rPr>
              <w:t>)</w:t>
            </w:r>
            <w:r w:rsidRPr="00894330">
              <w:rPr>
                <w:lang w:val="en-GB"/>
              </w:rPr>
              <w:t xml:space="preserve">. Development </w:t>
            </w:r>
            <w:r>
              <w:rPr>
                <w:lang w:val="en-GB"/>
              </w:rPr>
              <w:t>cross-platform</w:t>
            </w:r>
            <w:r w:rsidRPr="00894330">
              <w:rPr>
                <w:lang w:val="en-GB"/>
              </w:rPr>
              <w:t xml:space="preserve"> apps</w:t>
            </w:r>
            <w:r>
              <w:rPr>
                <w:lang w:val="en-GB"/>
              </w:rPr>
              <w:t xml:space="preserve"> using flutter &amp; dart</w:t>
            </w:r>
            <w:r w:rsidRPr="00894330">
              <w:rPr>
                <w:lang w:val="en-GB"/>
              </w:rPr>
              <w:t xml:space="preserve">. Developing websites using html, </w:t>
            </w:r>
            <w:proofErr w:type="spellStart"/>
            <w:r w:rsidRPr="00894330">
              <w:rPr>
                <w:lang w:val="en-GB"/>
              </w:rPr>
              <w:t>css</w:t>
            </w:r>
            <w:proofErr w:type="spellEnd"/>
            <w:r w:rsidRPr="00894330">
              <w:rPr>
                <w:lang w:val="en-GB"/>
              </w:rPr>
              <w:t xml:space="preserve">, JavaScript with all </w:t>
            </w:r>
            <w:r w:rsidRPr="00894330">
              <w:rPr>
                <w:lang w:val="en-GB"/>
              </w:rPr>
              <w:t>device’s</w:t>
            </w:r>
            <w:r w:rsidRPr="00894330">
              <w:rPr>
                <w:lang w:val="en-GB"/>
              </w:rPr>
              <w:t xml:space="preserve"> compatibility.</w:t>
            </w:r>
          </w:p>
          <w:sdt>
            <w:sdtPr>
              <w:rPr>
                <w:lang w:val="en-GB"/>
              </w:rPr>
              <w:id w:val="-1954003311"/>
              <w:placeholder>
                <w:docPart w:val="A2E4211A6A7E44C7A5FAC903ECF072DA"/>
              </w:placeholder>
              <w:temporary/>
              <w:showingPlcHdr/>
              <w15:appearance w15:val="hidden"/>
            </w:sdtPr>
            <w:sdtEndPr/>
            <w:sdtContent>
              <w:p w14:paraId="7608AE42" w14:textId="77777777" w:rsidR="00036450" w:rsidRPr="00DA230E" w:rsidRDefault="004813B3" w:rsidP="00894330">
                <w:pPr>
                  <w:pStyle w:val="Heading3"/>
                  <w:spacing w:line="276" w:lineRule="auto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011A0650BF46416AB059AD6C6102CF78"/>
              </w:placeholder>
              <w:temporary/>
              <w:showingPlcHdr/>
              <w15:appearance w15:val="hidden"/>
            </w:sdtPr>
            <w:sdtEndPr/>
            <w:sdtContent>
              <w:p w14:paraId="461215FC" w14:textId="77777777" w:rsidR="004D3011" w:rsidRPr="00DA230E" w:rsidRDefault="004D3011" w:rsidP="00894330">
                <w:pPr>
                  <w:spacing w:line="276" w:lineRule="auto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3EE22FB3" w14:textId="1A964255" w:rsidR="004D3011" w:rsidRPr="00DA230E" w:rsidRDefault="00622B2E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+213781055688</w:t>
            </w:r>
          </w:p>
          <w:p w14:paraId="064CC6FD" w14:textId="77777777" w:rsidR="004D3011" w:rsidRPr="00DA230E" w:rsidRDefault="004D3011" w:rsidP="00894330">
            <w:pPr>
              <w:spacing w:line="276" w:lineRule="auto"/>
              <w:rPr>
                <w:lang w:val="en-GB"/>
              </w:rPr>
            </w:pPr>
          </w:p>
          <w:sdt>
            <w:sdtPr>
              <w:rPr>
                <w:lang w:val="en-GB"/>
              </w:rPr>
              <w:id w:val="67859272"/>
              <w:placeholder>
                <w:docPart w:val="8E68BB5556D24A5CA2EE1C745D94C15F"/>
              </w:placeholder>
              <w:temporary/>
              <w:showingPlcHdr/>
              <w15:appearance w15:val="hidden"/>
            </w:sdtPr>
            <w:sdtEndPr/>
            <w:sdtContent>
              <w:p w14:paraId="4A7A8D09" w14:textId="77777777" w:rsidR="004D3011" w:rsidRPr="00DA230E" w:rsidRDefault="004D3011" w:rsidP="00894330">
                <w:pPr>
                  <w:spacing w:line="276" w:lineRule="auto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WEBSITE:</w:t>
                </w:r>
              </w:p>
            </w:sdtContent>
          </w:sdt>
          <w:p w14:paraId="30DE2E33" w14:textId="2D3C0C86" w:rsidR="004D3011" w:rsidRDefault="0080692D" w:rsidP="00894330">
            <w:pPr>
              <w:spacing w:line="276" w:lineRule="auto"/>
              <w:rPr>
                <w:lang w:val="en-GB"/>
              </w:rPr>
            </w:pPr>
            <w:hyperlink r:id="rId10" w:history="1">
              <w:r w:rsidRPr="00A15C63">
                <w:rPr>
                  <w:rStyle w:val="Hyperlink"/>
                  <w:lang w:val="en-GB"/>
                </w:rPr>
                <w:t>http://portfolio-yacine.cf/</w:t>
              </w:r>
            </w:hyperlink>
          </w:p>
          <w:p w14:paraId="73B93191" w14:textId="1451E862" w:rsidR="003B2A08" w:rsidRDefault="003B2A08" w:rsidP="00894330">
            <w:pPr>
              <w:spacing w:line="276" w:lineRule="auto"/>
              <w:rPr>
                <w:lang w:val="en-GB"/>
              </w:rPr>
            </w:pPr>
            <w:hyperlink r:id="rId11" w:history="1">
              <w:r w:rsidRPr="00A15C63">
                <w:rPr>
                  <w:rStyle w:val="Hyperlink"/>
                  <w:lang w:val="en-GB"/>
                </w:rPr>
                <w:t>https://github.com/djamaldev</w:t>
              </w:r>
            </w:hyperlink>
          </w:p>
          <w:p w14:paraId="653A31FA" w14:textId="77777777" w:rsidR="0080692D" w:rsidRPr="00DA230E" w:rsidRDefault="0080692D" w:rsidP="00894330">
            <w:pPr>
              <w:spacing w:line="276" w:lineRule="auto"/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DD9AC4FCFE2E4557A633259701A3028F"/>
              </w:placeholder>
              <w:temporary/>
              <w:showingPlcHdr/>
              <w15:appearance w15:val="hidden"/>
            </w:sdtPr>
            <w:sdtEndPr/>
            <w:sdtContent>
              <w:p w14:paraId="569F30FE" w14:textId="77777777" w:rsidR="004D3011" w:rsidRPr="00DA230E" w:rsidRDefault="004D3011" w:rsidP="00894330">
                <w:pPr>
                  <w:spacing w:line="276" w:lineRule="auto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342771A4" w14:textId="40F3D032" w:rsidR="00036450" w:rsidRPr="00DA230E" w:rsidRDefault="00622B2E" w:rsidP="00894330">
            <w:pPr>
              <w:spacing w:line="276" w:lineRule="auto"/>
              <w:rPr>
                <w:rStyle w:val="Hyperlink"/>
                <w:lang w:val="en-GB"/>
              </w:rPr>
            </w:pPr>
            <w:r>
              <w:rPr>
                <w:lang w:val="en-GB"/>
              </w:rPr>
              <w:t>seurdjimo@gmail.com</w:t>
            </w:r>
          </w:p>
          <w:p w14:paraId="683F7399" w14:textId="3488821A" w:rsidR="004D3011" w:rsidRPr="00DA230E" w:rsidRDefault="00622B2E" w:rsidP="00894330">
            <w:pPr>
              <w:pStyle w:val="Heading3"/>
              <w:spacing w:line="276" w:lineRule="auto"/>
              <w:rPr>
                <w:lang w:val="en-GB"/>
              </w:rPr>
            </w:pPr>
            <w:r w:rsidRPr="00622B2E">
              <w:rPr>
                <w:lang w:val="en-GB"/>
              </w:rPr>
              <w:t>languages</w:t>
            </w:r>
          </w:p>
          <w:p w14:paraId="6542984F" w14:textId="6DDF15F7" w:rsidR="004D3011" w:rsidRPr="00DA230E" w:rsidRDefault="00622B2E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Arabic (native language)</w:t>
            </w:r>
          </w:p>
          <w:p w14:paraId="429BA1A7" w14:textId="77777777" w:rsidR="00622B2E" w:rsidRDefault="00622B2E" w:rsidP="00622B2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French </w:t>
            </w:r>
          </w:p>
          <w:p w14:paraId="761BBE79" w14:textId="186DAD3C" w:rsidR="004D3011" w:rsidRPr="00DA230E" w:rsidRDefault="00622B2E" w:rsidP="00622B2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English (medium)</w:t>
            </w:r>
          </w:p>
        </w:tc>
        <w:tc>
          <w:tcPr>
            <w:tcW w:w="720" w:type="dxa"/>
          </w:tcPr>
          <w:p w14:paraId="21671594" w14:textId="77777777" w:rsidR="001B2ABD" w:rsidRPr="00DA230E" w:rsidRDefault="001B2ABD" w:rsidP="00894330">
            <w:pPr>
              <w:tabs>
                <w:tab w:val="left" w:pos="990"/>
              </w:tabs>
              <w:spacing w:line="276" w:lineRule="auto"/>
              <w:rPr>
                <w:lang w:val="en-GB"/>
              </w:rPr>
            </w:pPr>
          </w:p>
        </w:tc>
        <w:tc>
          <w:tcPr>
            <w:tcW w:w="6170" w:type="dxa"/>
          </w:tcPr>
          <w:sdt>
            <w:sdtPr>
              <w:rPr>
                <w:lang w:val="en-GB"/>
              </w:rPr>
              <w:id w:val="1049110328"/>
              <w:placeholder>
                <w:docPart w:val="ED69781DEF2B4C9C95B07CCF0DAB2E0F"/>
              </w:placeholder>
              <w:temporary/>
              <w:showingPlcHdr/>
            </w:sdtPr>
            <w:sdtContent>
              <w:p w14:paraId="05B20969" w14:textId="77777777" w:rsidR="00894330" w:rsidRDefault="00894330" w:rsidP="00894330">
                <w:pPr>
                  <w:pStyle w:val="Heading2"/>
                  <w:spacing w:line="276" w:lineRule="auto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EDUCATION</w:t>
                </w:r>
              </w:p>
            </w:sdtContent>
          </w:sdt>
          <w:p w14:paraId="1A1FAA6F" w14:textId="77777777" w:rsidR="00894330" w:rsidRDefault="00894330" w:rsidP="00894330">
            <w:pPr>
              <w:spacing w:line="276" w:lineRule="auto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Tlemcen</w:t>
            </w:r>
            <w:proofErr w:type="spellEnd"/>
            <w:r>
              <w:rPr>
                <w:b/>
                <w:lang w:val="en-GB"/>
              </w:rPr>
              <w:t xml:space="preserve"> University</w:t>
            </w:r>
          </w:p>
          <w:p w14:paraId="4BDA1B05" w14:textId="77777777" w:rsidR="00894330" w:rsidRDefault="00894330" w:rsidP="00894330">
            <w:pPr>
              <w:pStyle w:val="Date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2005</w:t>
            </w:r>
            <w:r>
              <w:rPr>
                <w:lang w:val="en-GB" w:bidi="en-GB"/>
              </w:rPr>
              <w:t>-</w:t>
            </w:r>
            <w:r>
              <w:rPr>
                <w:lang w:val="en-GB"/>
              </w:rPr>
              <w:t>2010</w:t>
            </w:r>
          </w:p>
          <w:p w14:paraId="094B7F96" w14:textId="77777777" w:rsidR="00894330" w:rsidRDefault="00894330" w:rsidP="00894330">
            <w:pPr>
              <w:spacing w:line="276" w:lineRule="auto"/>
              <w:rPr>
                <w:lang w:val="en-GB" w:bidi="en-GB"/>
              </w:rPr>
            </w:pPr>
            <w:r>
              <w:rPr>
                <w:lang w:val="en-GB" w:bidi="en-GB"/>
              </w:rPr>
              <w:t xml:space="preserve">Engineer of computer science (Information System) </w:t>
            </w:r>
          </w:p>
          <w:p w14:paraId="306A5F21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 w:bidi="en-GB"/>
              </w:rPr>
              <w:t xml:space="preserve">end of studies' project: GENERATION AND DISTRIBUTION OF CRYPTOGRAPHIC KEYS FROM ECG SIGNALS. </w:t>
            </w:r>
          </w:p>
          <w:p w14:paraId="7BD05352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Certificate of completion 10 total hours of </w:t>
            </w:r>
            <w:proofErr w:type="spellStart"/>
            <w:r>
              <w:rPr>
                <w:lang w:val="en-GB"/>
              </w:rPr>
              <w:t>c++</w:t>
            </w:r>
            <w:proofErr w:type="spellEnd"/>
            <w:r>
              <w:rPr>
                <w:lang w:val="en-GB"/>
              </w:rPr>
              <w:t xml:space="preserve"> online course on May 2, 2021 (Udemy.com</w:t>
            </w:r>
          </w:p>
          <w:p w14:paraId="021964EF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Certificate of completion 71 total hours of flutter &amp; dart online course on Dec 8, 2021 (Udemy.com) </w:t>
            </w:r>
          </w:p>
          <w:sdt>
            <w:sdtPr>
              <w:rPr>
                <w:lang w:val="en-GB"/>
              </w:rPr>
              <w:id w:val="1001553383"/>
              <w:placeholder>
                <w:docPart w:val="826848BC20324161ABFC4CCA13D2F884"/>
              </w:placeholder>
              <w:temporary/>
              <w:showingPlcHdr/>
            </w:sdtPr>
            <w:sdtContent>
              <w:p w14:paraId="2341C6EB" w14:textId="77777777" w:rsidR="00894330" w:rsidRDefault="00894330" w:rsidP="00894330">
                <w:pPr>
                  <w:pStyle w:val="Heading2"/>
                  <w:spacing w:line="276" w:lineRule="auto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WORK EXPERIENCE</w:t>
                </w:r>
              </w:p>
            </w:sdtContent>
          </w:sdt>
          <w:p w14:paraId="2D78F1A7" w14:textId="77777777" w:rsidR="00894330" w:rsidRDefault="00894330" w:rsidP="00894330">
            <w:pPr>
              <w:spacing w:line="276" w:lineRule="auto"/>
              <w:rPr>
                <w:bCs/>
                <w:lang w:val="en-GB"/>
              </w:rPr>
            </w:pPr>
            <w:r>
              <w:rPr>
                <w:b/>
                <w:lang w:val="en-GB"/>
              </w:rPr>
              <w:t>CFPA</w:t>
            </w:r>
            <w:r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 xml:space="preserve">Teacher </w:t>
            </w:r>
          </w:p>
          <w:p w14:paraId="13DB5AB4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Nov 20210</w:t>
            </w:r>
          </w:p>
          <w:p w14:paraId="6133665C" w14:textId="77777777" w:rsidR="00894330" w:rsidRPr="00894330" w:rsidRDefault="00894330" w:rsidP="00894330">
            <w:pPr>
              <w:spacing w:line="276" w:lineRule="auto"/>
              <w:rPr>
                <w:lang w:bidi="en-GB"/>
              </w:rPr>
            </w:pPr>
            <w:r w:rsidRPr="00894330">
              <w:t>Techer computer science</w:t>
            </w:r>
            <w:r w:rsidRPr="00894330">
              <w:rPr>
                <w:lang w:bidi="en-GB"/>
              </w:rPr>
              <w:t xml:space="preserve"> </w:t>
            </w:r>
          </w:p>
          <w:p w14:paraId="0BEAAF64" w14:textId="77777777" w:rsidR="00894330" w:rsidRDefault="00894330" w:rsidP="00894330">
            <w:pPr>
              <w:spacing w:line="276" w:lineRule="auto"/>
            </w:pPr>
            <w:r w:rsidRPr="00894330">
              <w:rPr>
                <w:b/>
                <w:bCs/>
                <w:lang w:bidi="en-GB"/>
              </w:rPr>
              <w:t xml:space="preserve">BET </w:t>
            </w:r>
            <w:proofErr w:type="spellStart"/>
            <w:r w:rsidRPr="00894330">
              <w:rPr>
                <w:b/>
                <w:bCs/>
                <w:lang w:bidi="en-GB"/>
              </w:rPr>
              <w:t>Yacine</w:t>
            </w:r>
            <w:proofErr w:type="spellEnd"/>
            <w:r w:rsidRPr="00894330">
              <w:rPr>
                <w:b/>
                <w:bCs/>
                <w:lang w:bidi="en-GB"/>
              </w:rPr>
              <w:t xml:space="preserve"> </w:t>
            </w:r>
            <w:r>
              <w:rPr>
                <w:b/>
                <w:bCs/>
              </w:rPr>
              <w:t>IT manager</w:t>
            </w:r>
          </w:p>
          <w:p w14:paraId="45574C3F" w14:textId="77777777" w:rsidR="00894330" w:rsidRPr="00894330" w:rsidRDefault="00894330" w:rsidP="00894330">
            <w:pPr>
              <w:spacing w:line="276" w:lineRule="auto"/>
            </w:pPr>
            <w:r w:rsidRPr="00894330">
              <w:t>Mars 201</w:t>
            </w:r>
          </w:p>
          <w:p w14:paraId="4114DA37" w14:textId="77777777" w:rsidR="00894330" w:rsidRPr="00894330" w:rsidRDefault="00894330" w:rsidP="00894330">
            <w:pPr>
              <w:spacing w:line="276" w:lineRule="auto"/>
            </w:pPr>
            <w:r w:rsidRPr="00894330">
              <w:t xml:space="preserve">Software </w:t>
            </w:r>
            <w:r>
              <w:rPr>
                <w:lang w:val="en-GB"/>
              </w:rPr>
              <w:t xml:space="preserve">developer </w:t>
            </w:r>
          </w:p>
          <w:p w14:paraId="580434D7" w14:textId="77777777" w:rsidR="00894330" w:rsidRDefault="00894330" w:rsidP="00894330">
            <w:pPr>
              <w:spacing w:line="276" w:lineRule="auto"/>
              <w:rPr>
                <w:bCs/>
                <w:lang w:val="en-GB"/>
              </w:rPr>
            </w:pPr>
            <w:r>
              <w:rPr>
                <w:b/>
                <w:lang w:val="en-GB"/>
              </w:rPr>
              <w:t>ANSEJ</w:t>
            </w:r>
            <w:r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 xml:space="preserve">Developer </w:t>
            </w:r>
          </w:p>
          <w:p w14:paraId="346BF32C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Jun</w:t>
            </w:r>
            <w:r>
              <w:rPr>
                <w:lang w:val="en-GB" w:bidi="en-GB"/>
              </w:rPr>
              <w:t xml:space="preserve"> </w:t>
            </w:r>
            <w:r>
              <w:rPr>
                <w:lang w:val="en-GB"/>
              </w:rPr>
              <w:t>2011</w:t>
            </w:r>
          </w:p>
          <w:p w14:paraId="2C5CBB5F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database management and software developer </w:t>
            </w:r>
            <w:r>
              <w:rPr>
                <w:lang w:val="en-GB" w:bidi="en-GB"/>
              </w:rPr>
              <w:t xml:space="preserve"> </w:t>
            </w:r>
          </w:p>
          <w:p w14:paraId="7C8D03EC" w14:textId="77777777" w:rsidR="00894330" w:rsidRDefault="00894330" w:rsidP="00894330">
            <w:pPr>
              <w:spacing w:line="276" w:lineRule="auto"/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Province </w:t>
            </w:r>
            <w:proofErr w:type="spellStart"/>
            <w:proofErr w:type="gramStart"/>
            <w:r>
              <w:rPr>
                <w:b/>
                <w:lang w:val="en-GB"/>
              </w:rPr>
              <w:t>Tlemcen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IT</w:t>
            </w:r>
            <w:proofErr w:type="gramEnd"/>
            <w:r>
              <w:rPr>
                <w:b/>
                <w:lang w:val="en-GB"/>
              </w:rPr>
              <w:t xml:space="preserve"> manager</w:t>
            </w:r>
          </w:p>
          <w:p w14:paraId="48DC81D3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Nov</w:t>
            </w:r>
            <w:r>
              <w:rPr>
                <w:lang w:val="en-GB" w:bidi="en-GB"/>
              </w:rPr>
              <w:t xml:space="preserve"> 2011</w:t>
            </w:r>
          </w:p>
          <w:p w14:paraId="4E6D56B1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Database management, Network management, Controller, </w:t>
            </w:r>
            <w:r>
              <w:t>biometric</w:t>
            </w:r>
            <w:r>
              <w:rPr>
                <w:lang w:val="en-GB"/>
              </w:rPr>
              <w:t xml:space="preserve"> management (National card &amp; Passport), </w:t>
            </w:r>
            <w:r>
              <w:t>Digital</w:t>
            </w:r>
            <w:r>
              <w:rPr>
                <w:lang w:val="en-GB"/>
              </w:rPr>
              <w:t xml:space="preserve"> file transfer and Data security </w:t>
            </w:r>
          </w:p>
          <w:p w14:paraId="53A39260" w14:textId="77777777" w:rsidR="00894330" w:rsidRDefault="00894330" w:rsidP="00894330">
            <w:pPr>
              <w:spacing w:line="276" w:lineRule="auto"/>
              <w:rPr>
                <w:lang w:val="en-GB"/>
              </w:rPr>
            </w:pPr>
            <w:r>
              <w:rPr>
                <w:lang w:val="en-GB" w:bidi="en-GB"/>
              </w:rPr>
              <w:t>autonomous work: Mobile (</w:t>
            </w:r>
            <w:proofErr w:type="spellStart"/>
            <w:r>
              <w:rPr>
                <w:lang w:val="en-GB" w:bidi="en-GB"/>
              </w:rPr>
              <w:t>ios</w:t>
            </w:r>
            <w:proofErr w:type="spellEnd"/>
            <w:r>
              <w:rPr>
                <w:lang w:val="en-GB" w:bidi="en-GB"/>
              </w:rPr>
              <w:t xml:space="preserve"> &amp; android) developer, web developer, front-end &amp; back-end developer </w:t>
            </w:r>
          </w:p>
          <w:sdt>
            <w:sdtPr>
              <w:rPr>
                <w:lang w:val="en-GB"/>
              </w:rPr>
              <w:id w:val="1669594239"/>
              <w:placeholder>
                <w:docPart w:val="04A38D163741406BB66238CFA4AE3367"/>
              </w:placeholder>
              <w:temporary/>
              <w:showingPlcHdr/>
            </w:sdtPr>
            <w:sdtContent>
              <w:p w14:paraId="4533510E" w14:textId="77777777" w:rsidR="00894330" w:rsidRDefault="00894330" w:rsidP="00894330">
                <w:pPr>
                  <w:pStyle w:val="Heading2"/>
                  <w:spacing w:line="276" w:lineRule="auto"/>
                  <w:rPr>
                    <w:lang w:val="en-GB"/>
                  </w:rPr>
                </w:pPr>
                <w:r>
                  <w:rPr>
                    <w:rStyle w:val="Heading2Char"/>
                    <w:b/>
                    <w:lang w:val="en-GB" w:bidi="en-GB"/>
                  </w:rPr>
                  <w:t>SKILLS</w:t>
                </w:r>
              </w:p>
            </w:sdtContent>
          </w:sdt>
          <w:p w14:paraId="12F663F1" w14:textId="1BCFA72E" w:rsidR="00894330" w:rsidRPr="00894330" w:rsidRDefault="00894330" w:rsidP="00894330">
            <w:pPr>
              <w:spacing w:line="276" w:lineRule="auto"/>
              <w:rPr>
                <w:noProof/>
                <w:color w:val="000000" w:themeColor="text1"/>
                <w:lang w:val="en-GB" w:bidi="en-GB"/>
              </w:rPr>
            </w:pPr>
            <w:r w:rsidRPr="00894330">
              <w:rPr>
                <w:noProof/>
                <w:color w:val="000000" w:themeColor="text1"/>
                <w:lang w:val="en-GB" w:bidi="en-GB"/>
              </w:rPr>
              <w:t xml:space="preserve">swiftUI(modern Language for Developing ios applications), </w:t>
            </w:r>
            <w:r>
              <w:rPr>
                <w:noProof/>
                <w:color w:val="000000" w:themeColor="text1"/>
                <w:lang w:val="en-GB" w:bidi="en-GB"/>
              </w:rPr>
              <w:t xml:space="preserve">kotlin, flutter &amp; dart </w:t>
            </w:r>
            <w:r w:rsidRPr="00894330">
              <w:rPr>
                <w:noProof/>
                <w:color w:val="000000" w:themeColor="text1"/>
                <w:lang w:val="en-GB" w:bidi="en-GB"/>
              </w:rPr>
              <w:t>JavaScript, CSS, html, php, Java, Python</w:t>
            </w:r>
          </w:p>
          <w:p w14:paraId="1164C050" w14:textId="477B610A" w:rsidR="00894330" w:rsidRPr="00894330" w:rsidRDefault="00894330" w:rsidP="00894330">
            <w:pPr>
              <w:spacing w:line="276" w:lineRule="auto"/>
              <w:rPr>
                <w:noProof/>
                <w:color w:val="000000" w:themeColor="text1"/>
                <w:lang w:val="en-GB" w:bidi="en-GB"/>
              </w:rPr>
            </w:pPr>
            <w:r w:rsidRPr="00894330">
              <w:rPr>
                <w:noProof/>
                <w:color w:val="000000" w:themeColor="text1"/>
                <w:lang w:val="en-GB" w:bidi="en-GB"/>
              </w:rPr>
              <w:t xml:space="preserve">Familiar with most popular operating systems: Linux, Windows and </w:t>
            </w:r>
            <w:r w:rsidR="00622B2E">
              <w:rPr>
                <w:noProof/>
                <w:color w:val="000000" w:themeColor="text1"/>
                <w:lang w:val="en-GB" w:bidi="en-GB"/>
              </w:rPr>
              <w:t>macOS</w:t>
            </w:r>
            <w:r w:rsidRPr="00894330">
              <w:rPr>
                <w:noProof/>
                <w:color w:val="000000" w:themeColor="text1"/>
                <w:lang w:val="en-GB" w:bidi="en-GB"/>
              </w:rPr>
              <w:t>.</w:t>
            </w:r>
          </w:p>
          <w:p w14:paraId="4EFB8ADB" w14:textId="5172448D" w:rsidR="00036450" w:rsidRPr="00DA230E" w:rsidRDefault="00894330" w:rsidP="00894330">
            <w:pPr>
              <w:spacing w:line="276" w:lineRule="auto"/>
              <w:rPr>
                <w:color w:val="FFFFFF" w:themeColor="background1"/>
                <w:lang w:val="en-GB"/>
              </w:rPr>
            </w:pPr>
            <w:r w:rsidRPr="00894330">
              <w:rPr>
                <w:noProof/>
                <w:color w:val="000000" w:themeColor="text1"/>
                <w:lang w:val="en-GB" w:bidi="en-GB"/>
              </w:rPr>
              <w:t xml:space="preserve">Familiar with most popular IDE: </w:t>
            </w:r>
            <w:r w:rsidR="00622B2E">
              <w:rPr>
                <w:noProof/>
                <w:color w:val="000000" w:themeColor="text1"/>
                <w:lang w:val="en-GB" w:bidi="en-GB"/>
              </w:rPr>
              <w:t>xc</w:t>
            </w:r>
            <w:r w:rsidRPr="00894330">
              <w:rPr>
                <w:noProof/>
                <w:color w:val="000000" w:themeColor="text1"/>
                <w:lang w:val="en-GB" w:bidi="en-GB"/>
              </w:rPr>
              <w:t>ode, Android studio, visual studio code.</w:t>
            </w:r>
          </w:p>
        </w:tc>
      </w:tr>
    </w:tbl>
    <w:p w14:paraId="72FA76C1" w14:textId="77777777" w:rsidR="0043117B" w:rsidRPr="00DA230E" w:rsidRDefault="00C91D66" w:rsidP="00894330">
      <w:pPr>
        <w:tabs>
          <w:tab w:val="left" w:pos="990"/>
        </w:tabs>
        <w:spacing w:line="276" w:lineRule="auto"/>
        <w:rPr>
          <w:lang w:val="en-GB"/>
        </w:rPr>
      </w:pPr>
    </w:p>
    <w:sectPr w:rsidR="0043117B" w:rsidRPr="00DA230E" w:rsidSect="00CD7668">
      <w:headerReference w:type="default" r:id="rId12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1994" w14:textId="77777777" w:rsidR="00C91D66" w:rsidRDefault="00C91D66" w:rsidP="000C45FF">
      <w:r>
        <w:separator/>
      </w:r>
    </w:p>
  </w:endnote>
  <w:endnote w:type="continuationSeparator" w:id="0">
    <w:p w14:paraId="759E2EAB" w14:textId="77777777" w:rsidR="00C91D66" w:rsidRDefault="00C91D6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3053" w14:textId="77777777" w:rsidR="00C91D66" w:rsidRDefault="00C91D66" w:rsidP="000C45FF">
      <w:r>
        <w:separator/>
      </w:r>
    </w:p>
  </w:footnote>
  <w:footnote w:type="continuationSeparator" w:id="0">
    <w:p w14:paraId="4D08E0EB" w14:textId="77777777" w:rsidR="00C91D66" w:rsidRDefault="00C91D6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6F03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7AEA7547" wp14:editId="0FA20F5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30"/>
    <w:rsid w:val="00036450"/>
    <w:rsid w:val="000C45FF"/>
    <w:rsid w:val="000D55FC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30481B"/>
    <w:rsid w:val="0037121F"/>
    <w:rsid w:val="003B2A08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2B2E"/>
    <w:rsid w:val="00646E75"/>
    <w:rsid w:val="006771D0"/>
    <w:rsid w:val="00715FCB"/>
    <w:rsid w:val="00743101"/>
    <w:rsid w:val="007867A0"/>
    <w:rsid w:val="007927F5"/>
    <w:rsid w:val="00802CA0"/>
    <w:rsid w:val="0080692D"/>
    <w:rsid w:val="00894330"/>
    <w:rsid w:val="009742BE"/>
    <w:rsid w:val="009A016A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1D66"/>
    <w:rsid w:val="00C9578B"/>
    <w:rsid w:val="00CD7668"/>
    <w:rsid w:val="00D2522B"/>
    <w:rsid w:val="00D5459D"/>
    <w:rsid w:val="00DA230E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D116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jamaldev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ortfolio-yacine.cf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tise\Desktop\cv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014BE2EB0B4BA4BF52AE9710812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D622C-9AEA-43A3-B02C-5D14A79E635E}"/>
      </w:docPartPr>
      <w:docPartBody>
        <w:p w:rsidR="00000000" w:rsidRDefault="007022BF">
          <w:pPr>
            <w:pStyle w:val="4D014BE2EB0B4BA4BF52AE9710812FCC"/>
          </w:pPr>
          <w:r w:rsidRPr="00DA230E">
            <w:rPr>
              <w:lang w:val="en-GB" w:bidi="en-GB"/>
            </w:rPr>
            <w:t>Profile</w:t>
          </w:r>
        </w:p>
      </w:docPartBody>
    </w:docPart>
    <w:docPart>
      <w:docPartPr>
        <w:name w:val="A2E4211A6A7E44C7A5FAC903ECF07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C0A06-FADE-4C33-A0B1-04619EBD597E}"/>
      </w:docPartPr>
      <w:docPartBody>
        <w:p w:rsidR="00000000" w:rsidRDefault="007022BF">
          <w:pPr>
            <w:pStyle w:val="A2E4211A6A7E44C7A5FAC903ECF072DA"/>
          </w:pPr>
          <w:r w:rsidRPr="00DA230E">
            <w:rPr>
              <w:lang w:val="en-GB" w:bidi="en-GB"/>
            </w:rPr>
            <w:t>CONTACT</w:t>
          </w:r>
        </w:p>
      </w:docPartBody>
    </w:docPart>
    <w:docPart>
      <w:docPartPr>
        <w:name w:val="011A0650BF46416AB059AD6C6102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6E309-8F34-411D-B431-0B7F1FAED064}"/>
      </w:docPartPr>
      <w:docPartBody>
        <w:p w:rsidR="00000000" w:rsidRDefault="007022BF">
          <w:pPr>
            <w:pStyle w:val="011A0650BF46416AB059AD6C6102CF78"/>
          </w:pPr>
          <w:r w:rsidRPr="00DA230E">
            <w:rPr>
              <w:lang w:val="en-GB" w:bidi="en-GB"/>
            </w:rPr>
            <w:t>PHONE NUMBER:</w:t>
          </w:r>
        </w:p>
      </w:docPartBody>
    </w:docPart>
    <w:docPart>
      <w:docPartPr>
        <w:name w:val="8E68BB5556D24A5CA2EE1C745D94C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D7A7-5626-4B64-8114-591DA7E152B0}"/>
      </w:docPartPr>
      <w:docPartBody>
        <w:p w:rsidR="00000000" w:rsidRDefault="007022BF">
          <w:pPr>
            <w:pStyle w:val="8E68BB5556D24A5CA2EE1C745D94C15F"/>
          </w:pPr>
          <w:r w:rsidRPr="00DA230E">
            <w:rPr>
              <w:lang w:val="en-GB" w:bidi="en-GB"/>
            </w:rPr>
            <w:t>WEBSITE:</w:t>
          </w:r>
        </w:p>
      </w:docPartBody>
    </w:docPart>
    <w:docPart>
      <w:docPartPr>
        <w:name w:val="DD9AC4FCFE2E4557A633259701A3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9E3FF-DD06-470B-B067-D72ABA1E402C}"/>
      </w:docPartPr>
      <w:docPartBody>
        <w:p w:rsidR="00000000" w:rsidRDefault="007022BF">
          <w:pPr>
            <w:pStyle w:val="DD9AC4FCFE2E4557A633259701A3028F"/>
          </w:pPr>
          <w:r w:rsidRPr="00DA230E">
            <w:rPr>
              <w:lang w:val="en-GB" w:bidi="en-GB"/>
            </w:rPr>
            <w:t>EMAIL ADDRESS:</w:t>
          </w:r>
        </w:p>
      </w:docPartBody>
    </w:docPart>
    <w:docPart>
      <w:docPartPr>
        <w:name w:val="ED69781DEF2B4C9C95B07CCF0DAB2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A1E6-F449-4D08-B999-370F5D18F44C}"/>
      </w:docPartPr>
      <w:docPartBody>
        <w:p w:rsidR="00000000" w:rsidRDefault="00A710BD" w:rsidP="00A710BD">
          <w:pPr>
            <w:pStyle w:val="ED69781DEF2B4C9C95B07CCF0DAB2E0F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826848BC20324161ABFC4CCA13D2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5B08-66D8-42C0-A0DB-3FE55F51B64D}"/>
      </w:docPartPr>
      <w:docPartBody>
        <w:p w:rsidR="00000000" w:rsidRDefault="00A710BD" w:rsidP="00A710BD">
          <w:pPr>
            <w:pStyle w:val="826848BC20324161ABFC4CCA13D2F884"/>
          </w:pPr>
          <w:r>
            <w:rPr>
              <w:lang w:val="en-GB" w:bidi="en-GB"/>
            </w:rPr>
            <w:t>WORK EXPERIENCE</w:t>
          </w:r>
        </w:p>
      </w:docPartBody>
    </w:docPart>
    <w:docPart>
      <w:docPartPr>
        <w:name w:val="04A38D163741406BB66238CFA4AE3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2AB0B-2A89-47BA-9321-956C7CBFC889}"/>
      </w:docPartPr>
      <w:docPartBody>
        <w:p w:rsidR="00000000" w:rsidRDefault="00A710BD" w:rsidP="00A710BD">
          <w:pPr>
            <w:pStyle w:val="04A38D163741406BB66238CFA4AE3367"/>
          </w:pPr>
          <w:r>
            <w:rPr>
              <w:rStyle w:val="heading2char0"/>
              <w:szCs w:val="26"/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BD"/>
    <w:rsid w:val="007022BF"/>
    <w:rsid w:val="00A7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F254648A1407A84969688BC1D2A11">
    <w:name w:val="2ECF254648A1407A84969688BC1D2A11"/>
  </w:style>
  <w:style w:type="paragraph" w:customStyle="1" w:styleId="F44655F71CF44570B9BA1FD788A87032">
    <w:name w:val="F44655F71CF44570B9BA1FD788A87032"/>
  </w:style>
  <w:style w:type="paragraph" w:customStyle="1" w:styleId="4D014BE2EB0B4BA4BF52AE9710812FCC">
    <w:name w:val="4D014BE2EB0B4BA4BF52AE9710812FCC"/>
  </w:style>
  <w:style w:type="paragraph" w:customStyle="1" w:styleId="81572D3A469146A2BFDE4EE1E26438C3">
    <w:name w:val="81572D3A469146A2BFDE4EE1E26438C3"/>
  </w:style>
  <w:style w:type="paragraph" w:customStyle="1" w:styleId="A2E4211A6A7E44C7A5FAC903ECF072DA">
    <w:name w:val="A2E4211A6A7E44C7A5FAC903ECF072DA"/>
  </w:style>
  <w:style w:type="paragraph" w:customStyle="1" w:styleId="011A0650BF46416AB059AD6C6102CF78">
    <w:name w:val="011A0650BF46416AB059AD6C6102CF78"/>
  </w:style>
  <w:style w:type="paragraph" w:customStyle="1" w:styleId="378AD92A3F3F42F88F5B1F83895E4138">
    <w:name w:val="378AD92A3F3F42F88F5B1F83895E4138"/>
  </w:style>
  <w:style w:type="paragraph" w:customStyle="1" w:styleId="8E68BB5556D24A5CA2EE1C745D94C15F">
    <w:name w:val="8E68BB5556D24A5CA2EE1C745D94C15F"/>
  </w:style>
  <w:style w:type="paragraph" w:customStyle="1" w:styleId="1F2F77CE52544676A59AD87160CEE49F">
    <w:name w:val="1F2F77CE52544676A59AD87160CEE49F"/>
  </w:style>
  <w:style w:type="paragraph" w:customStyle="1" w:styleId="DD9AC4FCFE2E4557A633259701A3028F">
    <w:name w:val="DD9AC4FCFE2E4557A633259701A3028F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241AD9B8847943E6B54D2D5BFEE364AF">
    <w:name w:val="241AD9B8847943E6B54D2D5BFEE364AF"/>
  </w:style>
  <w:style w:type="paragraph" w:customStyle="1" w:styleId="EEEF4D53BF5F4F85A4FCF72E6254B346">
    <w:name w:val="EEEF4D53BF5F4F85A4FCF72E6254B346"/>
  </w:style>
  <w:style w:type="paragraph" w:customStyle="1" w:styleId="A07E496DD7694B469C57086448927FE9">
    <w:name w:val="A07E496DD7694B469C57086448927FE9"/>
  </w:style>
  <w:style w:type="paragraph" w:customStyle="1" w:styleId="988DE8BE17E748D692777FBFB66E5679">
    <w:name w:val="988DE8BE17E748D692777FBFB66E5679"/>
  </w:style>
  <w:style w:type="paragraph" w:customStyle="1" w:styleId="B9C38AA100A749E08B7B6A34C4272562">
    <w:name w:val="B9C38AA100A749E08B7B6A34C4272562"/>
  </w:style>
  <w:style w:type="paragraph" w:customStyle="1" w:styleId="8C74A51CC49D4C948EFD36E8D485A5DD">
    <w:name w:val="8C74A51CC49D4C948EFD36E8D485A5DD"/>
  </w:style>
  <w:style w:type="paragraph" w:customStyle="1" w:styleId="8956AC82FE904969A167813D44B17735">
    <w:name w:val="8956AC82FE904969A167813D44B17735"/>
  </w:style>
  <w:style w:type="paragraph" w:customStyle="1" w:styleId="6E9A960249874862B9FDE8BD25C0D231">
    <w:name w:val="6E9A960249874862B9FDE8BD25C0D231"/>
  </w:style>
  <w:style w:type="paragraph" w:customStyle="1" w:styleId="70F3E1F344654518AFB17EA692B95396">
    <w:name w:val="70F3E1F344654518AFB17EA692B95396"/>
  </w:style>
  <w:style w:type="paragraph" w:customStyle="1" w:styleId="308899476C234B11AE014D287651740A">
    <w:name w:val="308899476C234B11AE014D287651740A"/>
  </w:style>
  <w:style w:type="paragraph" w:customStyle="1" w:styleId="CD81388559AA4F09B63A20D298C7EC13">
    <w:name w:val="CD81388559AA4F09B63A20D298C7EC13"/>
  </w:style>
  <w:style w:type="paragraph" w:customStyle="1" w:styleId="D7D1557DB5B34731975378E9F8363485">
    <w:name w:val="D7D1557DB5B34731975378E9F8363485"/>
  </w:style>
  <w:style w:type="paragraph" w:customStyle="1" w:styleId="6F0A295935664F598F245EEEE8A5E967">
    <w:name w:val="6F0A295935664F598F245EEEE8A5E967"/>
  </w:style>
  <w:style w:type="paragraph" w:customStyle="1" w:styleId="BABE6E12737A4DC19C1310C746E7D778">
    <w:name w:val="BABE6E12737A4DC19C1310C746E7D778"/>
  </w:style>
  <w:style w:type="paragraph" w:customStyle="1" w:styleId="B5F811345B604B019AB55660EEB14EBD">
    <w:name w:val="B5F811345B604B019AB55660EEB14EBD"/>
  </w:style>
  <w:style w:type="paragraph" w:customStyle="1" w:styleId="0FAD6D8C28194E6585FEC46A2FA33823">
    <w:name w:val="0FAD6D8C28194E6585FEC46A2FA33823"/>
  </w:style>
  <w:style w:type="paragraph" w:customStyle="1" w:styleId="99F1BEF9E869423198D22C5A41BF4450">
    <w:name w:val="99F1BEF9E869423198D22C5A41BF4450"/>
  </w:style>
  <w:style w:type="paragraph" w:customStyle="1" w:styleId="2FD8F30F615A4AE8B367B5AF6B065210">
    <w:name w:val="2FD8F30F615A4AE8B367B5AF6B065210"/>
  </w:style>
  <w:style w:type="paragraph" w:customStyle="1" w:styleId="31475617223547B68C53145760243FCE">
    <w:name w:val="31475617223547B68C53145760243FCE"/>
  </w:style>
  <w:style w:type="paragraph" w:customStyle="1" w:styleId="420559F37F07411EA01CC6AF08F9A83B">
    <w:name w:val="420559F37F07411EA01CC6AF08F9A83B"/>
  </w:style>
  <w:style w:type="paragraph" w:customStyle="1" w:styleId="888727E8FB024A97B3F88ABB9FC95743">
    <w:name w:val="888727E8FB024A97B3F88ABB9FC95743"/>
  </w:style>
  <w:style w:type="paragraph" w:customStyle="1" w:styleId="B092CEF8108D432C93BDDB942505CB39">
    <w:name w:val="B092CEF8108D432C93BDDB942505CB39"/>
  </w:style>
  <w:style w:type="paragraph" w:customStyle="1" w:styleId="3E9842AB993F4B83B4F82D56CB1C748E">
    <w:name w:val="3E9842AB993F4B83B4F82D56CB1C748E"/>
  </w:style>
  <w:style w:type="paragraph" w:customStyle="1" w:styleId="2704F05F58884B2D9047E55DFD0161DC">
    <w:name w:val="2704F05F58884B2D9047E55DFD0161DC"/>
  </w:style>
  <w:style w:type="paragraph" w:customStyle="1" w:styleId="EF53D17C702D429E9F8C1A9CB096844E">
    <w:name w:val="EF53D17C702D429E9F8C1A9CB096844E"/>
  </w:style>
  <w:style w:type="paragraph" w:customStyle="1" w:styleId="AE61848D28C2433589BA1110A94D1BF3">
    <w:name w:val="AE61848D28C2433589BA1110A94D1BF3"/>
  </w:style>
  <w:style w:type="paragraph" w:customStyle="1" w:styleId="394EB73F862646438A4A64D30993AA60">
    <w:name w:val="394EB73F862646438A4A64D30993AA60"/>
  </w:style>
  <w:style w:type="paragraph" w:customStyle="1" w:styleId="B4CB935591384B97AA8049FBF1FFE832">
    <w:name w:val="B4CB935591384B97AA8049FBF1FFE832"/>
  </w:style>
  <w:style w:type="paragraph" w:customStyle="1" w:styleId="2B82FD229C0F45A489C36D6DA61B1B78">
    <w:name w:val="2B82FD229C0F45A489C36D6DA61B1B78"/>
  </w:style>
  <w:style w:type="paragraph" w:customStyle="1" w:styleId="94529DB1306C476499BBBB617F9E1C67">
    <w:name w:val="94529DB1306C476499BBBB617F9E1C6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546189B5FCD46989351D9D948D3ABAA">
    <w:name w:val="8546189B5FCD46989351D9D948D3ABAA"/>
  </w:style>
  <w:style w:type="paragraph" w:customStyle="1" w:styleId="ED69781DEF2B4C9C95B07CCF0DAB2E0F">
    <w:name w:val="ED69781DEF2B4C9C95B07CCF0DAB2E0F"/>
    <w:rsid w:val="00A710BD"/>
  </w:style>
  <w:style w:type="paragraph" w:customStyle="1" w:styleId="826848BC20324161ABFC4CCA13D2F884">
    <w:name w:val="826848BC20324161ABFC4CCA13D2F884"/>
    <w:rsid w:val="00A710BD"/>
  </w:style>
  <w:style w:type="character" w:customStyle="1" w:styleId="heading2char0">
    <w:name w:val="heading2char"/>
    <w:basedOn w:val="DefaultParagraphFont"/>
    <w:rsid w:val="00A710BD"/>
  </w:style>
  <w:style w:type="paragraph" w:customStyle="1" w:styleId="04A38D163741406BB66238CFA4AE3367">
    <w:name w:val="04A38D163741406BB66238CFA4AE3367"/>
    <w:rsid w:val="00A71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cvv.dotx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2021-12-29T09:13:00Z</dcterms:created>
  <dcterms:modified xsi:type="dcterms:W3CDTF">2021-12-29T09:32:00Z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